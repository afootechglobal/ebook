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55" w:rsidRDefault="009961A9" w:rsidP="009961A9">
      <w:pPr>
        <w:pStyle w:val="Title"/>
      </w:pPr>
      <w:r>
        <w:t>s</w:t>
      </w:r>
      <w:bookmarkStart w:id="0" w:name="_GoBack"/>
      <w:bookmarkEnd w:id="0"/>
    </w:p>
    <w:sdt>
      <w:sdtPr>
        <w:alias w:val="Objective heading:"/>
        <w:tag w:val="Objective heading:"/>
        <w:id w:val="1840115771"/>
        <w:placeholder>
          <w:docPart w:val="DD763004BC1744E6AA8DD81838D07271"/>
        </w:placeholder>
        <w:temporary/>
        <w:showingPlcHdr/>
        <w15:appearance w15:val="hidden"/>
      </w:sdtPr>
      <w:sdtEndPr/>
      <w:sdtContent>
        <w:p w:rsidR="000C5155" w:rsidRDefault="00C056DC">
          <w:pPr>
            <w:pStyle w:val="Heading1"/>
          </w:pPr>
          <w:r>
            <w:t>Objective</w:t>
          </w:r>
        </w:p>
      </w:sdtContent>
    </w:sdt>
    <w:sdt>
      <w:sdtPr>
        <w:alias w:val="Enter objective:"/>
        <w:tag w:val="Enter objective:"/>
        <w:id w:val="-799987708"/>
        <w:placeholder>
          <w:docPart w:val="03F95A12F9DF4E248DC5C52E388F9005"/>
        </w:placeholder>
        <w:temporary/>
        <w:showingPlcHdr/>
        <w15:appearance w15:val="hidden"/>
      </w:sdtPr>
      <w:sdtEndPr/>
      <w:sdtContent>
        <w:p w:rsidR="000C5155" w:rsidRDefault="00C056DC">
          <w:r w:rsidRPr="00C056DC">
            <w:t>To get started right away, just tap any placeholder text (such as this) and start typing to replace it with your own.</w:t>
          </w:r>
        </w:p>
      </w:sdtContent>
    </w:sdt>
    <w:sdt>
      <w:sdtPr>
        <w:alias w:val="Skills &amp; Abilities heading:"/>
        <w:tag w:val="Skills &amp; Abilities heading:"/>
        <w:id w:val="1904716257"/>
        <w:placeholder>
          <w:docPart w:val="314C507E1DA94F86AC4168572D401B71"/>
        </w:placeholder>
        <w:temporary/>
        <w:showingPlcHdr/>
        <w15:appearance w15:val="hidden"/>
      </w:sdtPr>
      <w:sdtEndPr/>
      <w:sdtContent>
        <w:p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:rsidR="00C056DC" w:rsidRPr="008E1F80" w:rsidRDefault="00C056DC" w:rsidP="00C056DC"/>
    <w:p w:rsidR="00C056DC" w:rsidRDefault="00295CF1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sdt>
        <w:sdtPr>
          <w:alias w:val="Experience heading:"/>
          <w:tag w:val="Experience heading:"/>
          <w:id w:val="69094262"/>
          <w:placeholder>
            <w:docPart w:val="6161845CBEA84F1DB1F85F8EC329CC84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7776"/>
        <w:gridCol w:w="2304"/>
      </w:tblGrid>
      <w:tr w:rsidR="000C5155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C056DC" w:rsidRPr="001764A6" w:rsidRDefault="00295CF1" w:rsidP="001764A6">
            <w:pPr>
              <w:pStyle w:val="Heading2"/>
              <w:outlineLvl w:val="1"/>
            </w:pPr>
            <w:sdt>
              <w:sdtPr>
                <w:alias w:val="Enter Company Name 1:"/>
                <w:tag w:val="Enter Company Name 1:"/>
                <w:id w:val="-1405759317"/>
                <w:placeholder>
                  <w:docPart w:val="808A3660903A455C958281B70347B545"/>
                </w:placeholder>
                <w:temporary/>
                <w:showingPlcHdr/>
                <w15:appearance w15:val="hidden"/>
              </w:sdtPr>
              <w:sdtEndPr/>
              <w:sdtContent>
                <w:r w:rsidR="001764A6" w:rsidRPr="001764A6">
                  <w:t>Company Name</w:t>
                </w:r>
              </w:sdtContent>
            </w:sdt>
            <w:r w:rsidR="00B06F91" w:rsidRPr="001764A6">
              <w:t xml:space="preserve">, </w:t>
            </w:r>
            <w:sdt>
              <w:sdtPr>
                <w:alias w:val="Enter job location 1:"/>
                <w:tag w:val="Enter job location 1:"/>
                <w:id w:val="-402068322"/>
                <w:placeholder>
                  <w:docPart w:val="2CA0BA67CA2E4856B69F29A682FE9747"/>
                </w:placeholder>
                <w:temporary/>
                <w:showingPlcHdr/>
                <w15:appearance w15:val="hidden"/>
              </w:sdtPr>
              <w:sdtEndPr/>
              <w:sdtContent>
                <w:r w:rsidR="001764A6" w:rsidRPr="001764A6">
                  <w:t>Location</w:t>
                </w:r>
              </w:sdtContent>
            </w:sdt>
          </w:p>
          <w:p w:rsidR="000C5155" w:rsidRDefault="00295CF1" w:rsidP="002F47D4">
            <w:sdt>
              <w:sdtPr>
                <w:alias w:val="Enter responsibilities and accomplishments 1:"/>
                <w:tag w:val="Enter responsibilities and accomplishments 1:"/>
                <w:id w:val="-427030866"/>
                <w:placeholder>
                  <w:docPart w:val="84A683C0B5034067A2973D8BBA27A773"/>
                </w:placeholder>
                <w:temporary/>
                <w:showingPlcHdr/>
                <w15:appearance w15:val="hidden"/>
              </w:sdtPr>
              <w:sdtEndPr/>
              <w:sdtContent>
                <w:r w:rsidR="00C056DC" w:rsidRPr="00C056DC">
                  <w:t>This is the place for a brief summary of your key responsibilities and accomplishments.</w:t>
                </w:r>
              </w:sdtContent>
            </w:sdt>
          </w:p>
        </w:tc>
        <w:sdt>
          <w:sdtPr>
            <w:alias w:val="Enter Dates From-To for employment 1:"/>
            <w:tag w:val="Enter Dates From-To for employment 1:"/>
            <w:id w:val="-1535101298"/>
            <w:placeholder>
              <w:docPart w:val="C281B1B4119F4C4685357C30444F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</w:tcPr>
              <w:p w:rsidR="000C5155" w:rsidRDefault="00C056DC" w:rsidP="00C056DC">
                <w:pPr>
                  <w:pStyle w:val="Date"/>
                </w:pPr>
                <w:r>
                  <w:t>Dates</w:t>
                </w:r>
                <w:r w:rsidR="00B06F91">
                  <w:t xml:space="preserve"> From—To</w:t>
                </w:r>
              </w:p>
            </w:tc>
          </w:sdtContent>
        </w:sdt>
      </w:tr>
      <w:tr w:rsidR="001764A6" w:rsidTr="00EB514D">
        <w:tc>
          <w:tcPr>
            <w:tcW w:w="7776" w:type="dxa"/>
          </w:tcPr>
          <w:p w:rsidR="001764A6" w:rsidRPr="001764A6" w:rsidRDefault="00295CF1" w:rsidP="001764A6">
            <w:pPr>
              <w:pStyle w:val="Heading2"/>
              <w:outlineLvl w:val="1"/>
            </w:pPr>
            <w:sdt>
              <w:sdtPr>
                <w:alias w:val="Enter Company Name 1:"/>
                <w:tag w:val="Enter Company Name 1:"/>
                <w:id w:val="1419528273"/>
                <w:placeholder>
                  <w:docPart w:val="8AF9B875A40C453C8D79A72B19545F15"/>
                </w:placeholder>
                <w:temporary/>
                <w:showingPlcHdr/>
                <w15:appearance w15:val="hidden"/>
              </w:sdtPr>
              <w:sdtEndPr/>
              <w:sdtContent>
                <w:r w:rsidR="001764A6" w:rsidRPr="001764A6">
                  <w:t>Company Name</w:t>
                </w:r>
              </w:sdtContent>
            </w:sdt>
            <w:r w:rsidR="001764A6" w:rsidRPr="001764A6">
              <w:t xml:space="preserve">, </w:t>
            </w:r>
            <w:sdt>
              <w:sdtPr>
                <w:alias w:val="Enter job location 1:"/>
                <w:tag w:val="Enter job location 1:"/>
                <w:id w:val="-1352182137"/>
                <w:placeholder>
                  <w:docPart w:val="1ECE06233FD546D3BE4C33820C838E02"/>
                </w:placeholder>
                <w:temporary/>
                <w:showingPlcHdr/>
                <w15:appearance w15:val="hidden"/>
              </w:sdtPr>
              <w:sdtEndPr/>
              <w:sdtContent>
                <w:r w:rsidR="001764A6" w:rsidRPr="001764A6">
                  <w:t>Location</w:t>
                </w:r>
              </w:sdtContent>
            </w:sdt>
          </w:p>
          <w:p w:rsidR="001764A6" w:rsidRDefault="00295CF1" w:rsidP="00383633">
            <w:sdt>
              <w:sdtPr>
                <w:alias w:val="Enter responsibilities and accomplishments 1:"/>
                <w:tag w:val="Enter responsibilities and accomplishments 1:"/>
                <w:id w:val="-689383263"/>
                <w:placeholder>
                  <w:docPart w:val="26545F73EBD34FFEA0FF54D6194A1459"/>
                </w:placeholder>
                <w:temporary/>
                <w:showingPlcHdr/>
                <w15:appearance w15:val="hidden"/>
              </w:sdtPr>
              <w:sdtEndPr/>
              <w:sdtContent>
                <w:r w:rsidR="001764A6" w:rsidRPr="00C056DC">
                  <w:t>This is the place for a brief summary of your key responsibilities and accomplishments.</w:t>
                </w:r>
              </w:sdtContent>
            </w:sdt>
          </w:p>
        </w:tc>
        <w:sdt>
          <w:sdtPr>
            <w:alias w:val="Enter Dates From-To for employment 1:"/>
            <w:tag w:val="Enter Dates From-To for employment 1:"/>
            <w:id w:val="212700174"/>
            <w:placeholder>
              <w:docPart w:val="9B788821B5F64CCEBF06CDF3486D38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</w:tcPr>
              <w:p w:rsidR="001764A6" w:rsidRDefault="001764A6" w:rsidP="00383633">
                <w:pPr>
                  <w:pStyle w:val="Date"/>
                </w:pPr>
                <w:r>
                  <w:t>Dates From—To</w:t>
                </w:r>
              </w:p>
            </w:tc>
          </w:sdtContent>
        </w:sdt>
      </w:tr>
    </w:tbl>
    <w:p w:rsidR="000C5155" w:rsidRDefault="00295CF1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214F026BA71845D98B6C5806A0BADA4A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0C5155" w:rsidTr="0044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sdt>
            <w:sdtPr>
              <w:alias w:val="Enter school name, location, degree:"/>
              <w:tag w:val="Enter school name, location, degree:"/>
              <w:id w:val="-614369727"/>
              <w:placeholder>
                <w:docPart w:val="56A19C7BF54D4BB9BBA99CB9C93D323A"/>
              </w:placeholder>
              <w:temporary/>
              <w:showingPlcHdr/>
              <w15:appearance w15:val="hidden"/>
            </w:sdtPr>
            <w:sdtEndPr/>
            <w:sdtContent>
              <w:p w:rsidR="001764A6" w:rsidRPr="001764A6" w:rsidRDefault="001764A6" w:rsidP="001764A6">
                <w:pPr>
                  <w:pStyle w:val="Heading2"/>
                  <w:outlineLvl w:val="1"/>
                </w:pPr>
                <w:r w:rsidRPr="001764A6">
                  <w:t>School name, location, degree</w:t>
                </w:r>
              </w:p>
            </w:sdtContent>
          </w:sdt>
          <w:sdt>
            <w:sdtPr>
              <w:alias w:val="Enter education details:"/>
              <w:tag w:val="Enter education details:"/>
              <w:id w:val="913127780"/>
              <w:placeholder>
                <w:docPart w:val="DC00C7A357614DC99A6B444724B35E82"/>
              </w:placeholder>
              <w:temporary/>
              <w:showingPlcHdr/>
              <w15:appearance w15:val="hidden"/>
            </w:sdtPr>
            <w:sdtEndPr/>
            <w:sdtContent>
              <w:p w:rsidR="000C5155" w:rsidRPr="001764A6" w:rsidRDefault="001764A6" w:rsidP="00B06F91">
                <w:pPr>
                  <w:rPr>
                    <w:b/>
                    <w:bCs w:val="0"/>
                  </w:rPr>
                </w:pPr>
                <w:r>
                  <w:t>You might want to include your GPA here and a brief summary of relevant coursework, awards, and honors</w:t>
                </w:r>
              </w:p>
            </w:sdtContent>
          </w:sdt>
        </w:tc>
        <w:sdt>
          <w:sdtPr>
            <w:alias w:val="Enter Years From—To at school:"/>
            <w:tag w:val="Enter Years From—To at school:"/>
            <w:id w:val="49820784"/>
            <w:placeholder>
              <w:docPart w:val="7A866A6A0CF54E4B82397E4D4501EB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</w:tcPr>
              <w:p w:rsidR="000C5155" w:rsidRDefault="00B06F91">
                <w:pPr>
                  <w:pStyle w:val="Date"/>
                </w:pPr>
                <w:r>
                  <w:t>Years From—To</w:t>
                </w:r>
              </w:p>
            </w:tc>
          </w:sdtContent>
        </w:sdt>
      </w:tr>
    </w:tbl>
    <w:p w:rsidR="000C5155" w:rsidRDefault="00295CF1">
      <w:pPr>
        <w:pStyle w:val="Heading1"/>
      </w:pPr>
      <w:sdt>
        <w:sdtPr>
          <w:alias w:val="Communication heading:"/>
          <w:tag w:val="Communication heading:"/>
          <w:id w:val="-849491498"/>
          <w:placeholder>
            <w:docPart w:val="B6119948440041E8A156862EC47CAFCC"/>
          </w:placeholder>
          <w:temporary/>
          <w:showingPlcHdr/>
          <w15:appearance w15:val="hidden"/>
        </w:sdtPr>
        <w:sdtEndPr/>
        <w:sdtContent>
          <w:r w:rsidR="001764A6">
            <w:t>Communication</w:t>
          </w:r>
        </w:sdtContent>
      </w:sdt>
    </w:p>
    <w:sdt>
      <w:sdtPr>
        <w:alias w:val="Enter communication details:"/>
        <w:tag w:val="Enter communication details:"/>
        <w:id w:val="-2024851273"/>
        <w:placeholder>
          <w:docPart w:val="10728903E0B54E7C898EBBAE4F770B25"/>
        </w:placeholder>
        <w:temporary/>
        <w:showingPlcHdr/>
        <w15:appearance w15:val="hidden"/>
        <w:text w:multiLine="1"/>
      </w:sdtPr>
      <w:sdtEndPr/>
      <w:sdtContent>
        <w:p w:rsidR="001764A6" w:rsidRDefault="001764A6" w:rsidP="001764A6">
          <w:r>
            <w:t>You delivered that big presentation to rave reviews. This is the place to showcase your skills.</w:t>
          </w:r>
        </w:p>
      </w:sdtContent>
    </w:sdt>
    <w:p w:rsidR="000C5155" w:rsidRDefault="00295CF1">
      <w:pPr>
        <w:pStyle w:val="Heading1"/>
      </w:pPr>
      <w:sdt>
        <w:sdtPr>
          <w:alias w:val="Leadership heading:"/>
          <w:tag w:val="Leadership heading:"/>
          <w:id w:val="-374465639"/>
          <w:placeholder>
            <w:docPart w:val="0AAD499AF462498C958E96AF12F513C9"/>
          </w:placeholder>
          <w:temporary/>
          <w:showingPlcHdr/>
          <w15:appearance w15:val="hidden"/>
        </w:sdtPr>
        <w:sdtEndPr/>
        <w:sdtContent>
          <w:r w:rsidR="001764A6">
            <w:t>Leadership</w:t>
          </w:r>
        </w:sdtContent>
      </w:sdt>
    </w:p>
    <w:sdt>
      <w:sdtPr>
        <w:alias w:val="Enter Leadership details:"/>
        <w:tag w:val="Enter Leadership details:"/>
        <w:id w:val="2002840272"/>
        <w:placeholder>
          <w:docPart w:val="CC5DD928C0CD4B85B360EB393CFF2C08"/>
        </w:placeholder>
        <w:temporary/>
        <w:showingPlcHdr/>
        <w15:appearance w15:val="hidden"/>
        <w:text w:multiLine="1"/>
      </w:sdtPr>
      <w:sdtEndPr/>
      <w:sdtContent>
        <w:p w:rsidR="005648FD" w:rsidRDefault="001764A6" w:rsidP="003F3B40">
          <w:r>
            <w:t>Are you head of the condo board, or a team lead for your favorite charity? This is the perfect place to let everyone know</w:t>
          </w:r>
        </w:p>
      </w:sdtContent>
    </w:sdt>
    <w:sectPr w:rsidR="005648FD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F1" w:rsidRDefault="00295CF1">
      <w:pPr>
        <w:spacing w:line="240" w:lineRule="auto"/>
      </w:pPr>
      <w:r>
        <w:separator/>
      </w:r>
    </w:p>
  </w:endnote>
  <w:endnote w:type="continuationSeparator" w:id="0">
    <w:p w:rsidR="00295CF1" w:rsidRDefault="00295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F1" w:rsidRDefault="00295CF1">
      <w:pPr>
        <w:spacing w:line="240" w:lineRule="auto"/>
      </w:pPr>
      <w:r>
        <w:separator/>
      </w:r>
    </w:p>
  </w:footnote>
  <w:footnote w:type="continuationSeparator" w:id="0">
    <w:p w:rsidR="00295CF1" w:rsidRDefault="00295C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4C"/>
    <w:rsid w:val="000425C6"/>
    <w:rsid w:val="000C5155"/>
    <w:rsid w:val="000F1DC7"/>
    <w:rsid w:val="001764A6"/>
    <w:rsid w:val="00295CF1"/>
    <w:rsid w:val="002F47D4"/>
    <w:rsid w:val="00337C64"/>
    <w:rsid w:val="003E7996"/>
    <w:rsid w:val="003F3B40"/>
    <w:rsid w:val="004459B3"/>
    <w:rsid w:val="00490268"/>
    <w:rsid w:val="004C3892"/>
    <w:rsid w:val="005648FD"/>
    <w:rsid w:val="005B7925"/>
    <w:rsid w:val="0060044C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71A48"/>
    <w:rsid w:val="009961A9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469F8"/>
    <w:rsid w:val="00D54540"/>
    <w:rsid w:val="00D77989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6AA4"/>
  <w15:chartTrackingRefBased/>
  <w15:docId w15:val="{9D94DD98-12C2-4842-BEC8-7355ADC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ech%20Globa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763004BC1744E6AA8DD81838D0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3137-CA09-4CF1-88D0-8E9E4DBD1C64}"/>
      </w:docPartPr>
      <w:docPartBody>
        <w:p w:rsidR="00000000" w:rsidRDefault="001754F1">
          <w:pPr>
            <w:pStyle w:val="DD763004BC1744E6AA8DD81838D07271"/>
          </w:pPr>
          <w:r>
            <w:t>Objective</w:t>
          </w:r>
        </w:p>
      </w:docPartBody>
    </w:docPart>
    <w:docPart>
      <w:docPartPr>
        <w:name w:val="03F95A12F9DF4E248DC5C52E388F9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5B728-1F1A-47FA-9D8A-91BF14352285}"/>
      </w:docPartPr>
      <w:docPartBody>
        <w:p w:rsidR="00000000" w:rsidRDefault="001754F1">
          <w:pPr>
            <w:pStyle w:val="03F95A12F9DF4E248DC5C52E388F9005"/>
          </w:pPr>
          <w:r w:rsidRPr="00C056DC">
            <w:t xml:space="preserve">To get started right away, just tap any placeholder text (such as this) and </w:t>
          </w:r>
          <w:r w:rsidRPr="00C056DC">
            <w:t>start typing to replace it with your own.</w:t>
          </w:r>
        </w:p>
      </w:docPartBody>
    </w:docPart>
    <w:docPart>
      <w:docPartPr>
        <w:name w:val="314C507E1DA94F86AC4168572D401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F002-AAAB-4539-9741-82FC7F49276E}"/>
      </w:docPartPr>
      <w:docPartBody>
        <w:p w:rsidR="00000000" w:rsidRDefault="001754F1">
          <w:pPr>
            <w:pStyle w:val="314C507E1DA94F86AC4168572D401B71"/>
          </w:pPr>
          <w:r>
            <w:t>Skills &amp; Abilities</w:t>
          </w:r>
        </w:p>
      </w:docPartBody>
    </w:docPart>
    <w:docPart>
      <w:docPartPr>
        <w:name w:val="6161845CBEA84F1DB1F85F8EC329C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8176-CAB5-444E-8532-59CBD35EF86C}"/>
      </w:docPartPr>
      <w:docPartBody>
        <w:p w:rsidR="00000000" w:rsidRDefault="001754F1">
          <w:pPr>
            <w:pStyle w:val="6161845CBEA84F1DB1F85F8EC329CC84"/>
          </w:pPr>
          <w:r>
            <w:t>Experience</w:t>
          </w:r>
        </w:p>
      </w:docPartBody>
    </w:docPart>
    <w:docPart>
      <w:docPartPr>
        <w:name w:val="808A3660903A455C958281B70347B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3D7CA-3425-46B6-85B8-13EB843AD180}"/>
      </w:docPartPr>
      <w:docPartBody>
        <w:p w:rsidR="00000000" w:rsidRDefault="001754F1">
          <w:pPr>
            <w:pStyle w:val="808A3660903A455C958281B70347B545"/>
          </w:pPr>
          <w:r w:rsidRPr="001764A6">
            <w:t>Company Name</w:t>
          </w:r>
        </w:p>
      </w:docPartBody>
    </w:docPart>
    <w:docPart>
      <w:docPartPr>
        <w:name w:val="2CA0BA67CA2E4856B69F29A682FE9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5B1B1-182E-464C-BEF5-F1FB73A45D85}"/>
      </w:docPartPr>
      <w:docPartBody>
        <w:p w:rsidR="00000000" w:rsidRDefault="001754F1">
          <w:pPr>
            <w:pStyle w:val="2CA0BA67CA2E4856B69F29A682FE9747"/>
          </w:pPr>
          <w:r w:rsidRPr="001764A6">
            <w:t>Location</w:t>
          </w:r>
        </w:p>
      </w:docPartBody>
    </w:docPart>
    <w:docPart>
      <w:docPartPr>
        <w:name w:val="84A683C0B5034067A2973D8BBA27A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74B2B-6E41-443F-B5D2-9E894A1D317F}"/>
      </w:docPartPr>
      <w:docPartBody>
        <w:p w:rsidR="00000000" w:rsidRDefault="001754F1">
          <w:pPr>
            <w:pStyle w:val="84A683C0B5034067A2973D8BBA27A773"/>
          </w:pPr>
          <w:r w:rsidRPr="00C056DC">
            <w:t>This is the place for a brief summary of your key responsibilities and accomplishments.</w:t>
          </w:r>
        </w:p>
      </w:docPartBody>
    </w:docPart>
    <w:docPart>
      <w:docPartPr>
        <w:name w:val="C281B1B4119F4C4685357C30444F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6D81-5BC7-418C-B133-ED13FE7453E5}"/>
      </w:docPartPr>
      <w:docPartBody>
        <w:p w:rsidR="00000000" w:rsidRDefault="001754F1">
          <w:pPr>
            <w:pStyle w:val="C281B1B4119F4C4685357C30444F91B4"/>
          </w:pPr>
          <w:r>
            <w:t>Dates From—To</w:t>
          </w:r>
        </w:p>
      </w:docPartBody>
    </w:docPart>
    <w:docPart>
      <w:docPartPr>
        <w:name w:val="8AF9B875A40C453C8D79A72B1954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714-00B2-46B7-8205-1150D2EA3EFA}"/>
      </w:docPartPr>
      <w:docPartBody>
        <w:p w:rsidR="00000000" w:rsidRDefault="001754F1">
          <w:pPr>
            <w:pStyle w:val="8AF9B875A40C453C8D79A72B19545F15"/>
          </w:pPr>
          <w:r w:rsidRPr="001764A6">
            <w:t>Company Name</w:t>
          </w:r>
        </w:p>
      </w:docPartBody>
    </w:docPart>
    <w:docPart>
      <w:docPartPr>
        <w:name w:val="1ECE06233FD546D3BE4C33820C838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324B7-551C-4BB6-9FE2-41DB591BDFDA}"/>
      </w:docPartPr>
      <w:docPartBody>
        <w:p w:rsidR="00000000" w:rsidRDefault="001754F1">
          <w:pPr>
            <w:pStyle w:val="1ECE06233FD546D3BE4C33820C838E02"/>
          </w:pPr>
          <w:r w:rsidRPr="001764A6">
            <w:t>Location</w:t>
          </w:r>
        </w:p>
      </w:docPartBody>
    </w:docPart>
    <w:docPart>
      <w:docPartPr>
        <w:name w:val="26545F73EBD34FFEA0FF54D6194A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AC732-000F-49D3-B10B-C2DBC8E8C51E}"/>
      </w:docPartPr>
      <w:docPartBody>
        <w:p w:rsidR="00000000" w:rsidRDefault="001754F1">
          <w:pPr>
            <w:pStyle w:val="26545F73EBD34FFEA0FF54D6194A1459"/>
          </w:pPr>
          <w:r w:rsidRPr="00C056DC">
            <w:t>This is the place for a brief summa</w:t>
          </w:r>
          <w:r w:rsidRPr="00C056DC">
            <w:t>ry of your key responsibilities and accomplishments.</w:t>
          </w:r>
        </w:p>
      </w:docPartBody>
    </w:docPart>
    <w:docPart>
      <w:docPartPr>
        <w:name w:val="9B788821B5F64CCEBF06CDF3486D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FF0F-31A4-4D4C-BB55-FDEC89E7C132}"/>
      </w:docPartPr>
      <w:docPartBody>
        <w:p w:rsidR="00000000" w:rsidRDefault="001754F1">
          <w:pPr>
            <w:pStyle w:val="9B788821B5F64CCEBF06CDF3486D386D"/>
          </w:pPr>
          <w:r>
            <w:t>Dates From—To</w:t>
          </w:r>
        </w:p>
      </w:docPartBody>
    </w:docPart>
    <w:docPart>
      <w:docPartPr>
        <w:name w:val="214F026BA71845D98B6C5806A0BAD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47A1-C1E1-4C82-84E7-3765E4F40F9A}"/>
      </w:docPartPr>
      <w:docPartBody>
        <w:p w:rsidR="00000000" w:rsidRDefault="001754F1">
          <w:pPr>
            <w:pStyle w:val="214F026BA71845D98B6C5806A0BADA4A"/>
          </w:pPr>
          <w:r>
            <w:t>Education</w:t>
          </w:r>
        </w:p>
      </w:docPartBody>
    </w:docPart>
    <w:docPart>
      <w:docPartPr>
        <w:name w:val="56A19C7BF54D4BB9BBA99CB9C93D3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3D956-71D5-48E2-9318-82B03A4F5D00}"/>
      </w:docPartPr>
      <w:docPartBody>
        <w:p w:rsidR="00000000" w:rsidRDefault="001754F1">
          <w:pPr>
            <w:pStyle w:val="56A19C7BF54D4BB9BBA99CB9C93D323A"/>
          </w:pPr>
          <w:r w:rsidRPr="001764A6">
            <w:t>School name, location, degree</w:t>
          </w:r>
        </w:p>
      </w:docPartBody>
    </w:docPart>
    <w:docPart>
      <w:docPartPr>
        <w:name w:val="DC00C7A357614DC99A6B444724B35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0FE1-122E-4A21-963A-EC05465B05CB}"/>
      </w:docPartPr>
      <w:docPartBody>
        <w:p w:rsidR="00000000" w:rsidRDefault="001754F1">
          <w:pPr>
            <w:pStyle w:val="DC00C7A357614DC99A6B444724B35E82"/>
          </w:pPr>
          <w:r>
            <w:t>You might want to include your GPA here and a brief summary of relevant coursework, awards, and honors</w:t>
          </w:r>
        </w:p>
      </w:docPartBody>
    </w:docPart>
    <w:docPart>
      <w:docPartPr>
        <w:name w:val="7A866A6A0CF54E4B82397E4D4501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0BDA-775A-4CD6-A4C3-9DAD38CFBDDA}"/>
      </w:docPartPr>
      <w:docPartBody>
        <w:p w:rsidR="00000000" w:rsidRDefault="001754F1">
          <w:pPr>
            <w:pStyle w:val="7A866A6A0CF54E4B82397E4D4501EBC6"/>
          </w:pPr>
          <w:r>
            <w:t>Years From—To</w:t>
          </w:r>
        </w:p>
      </w:docPartBody>
    </w:docPart>
    <w:docPart>
      <w:docPartPr>
        <w:name w:val="B6119948440041E8A156862EC47C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75C94-EA30-42BB-87AA-BC95A171E346}"/>
      </w:docPartPr>
      <w:docPartBody>
        <w:p w:rsidR="00000000" w:rsidRDefault="001754F1">
          <w:pPr>
            <w:pStyle w:val="B6119948440041E8A156862EC47CAFCC"/>
          </w:pPr>
          <w:r>
            <w:t>Communication</w:t>
          </w:r>
        </w:p>
      </w:docPartBody>
    </w:docPart>
    <w:docPart>
      <w:docPartPr>
        <w:name w:val="10728903E0B54E7C898EBBAE4F770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C77FD-1585-47BE-823A-0F5C9DDE6D46}"/>
      </w:docPartPr>
      <w:docPartBody>
        <w:p w:rsidR="00000000" w:rsidRDefault="001754F1">
          <w:pPr>
            <w:pStyle w:val="10728903E0B54E7C898EBBAE4F770B25"/>
          </w:pPr>
          <w:r>
            <w:t xml:space="preserve">You delivered that big </w:t>
          </w:r>
          <w:r>
            <w:t>presentation to rave reviews. This is the place to showcase your skills.</w:t>
          </w:r>
        </w:p>
      </w:docPartBody>
    </w:docPart>
    <w:docPart>
      <w:docPartPr>
        <w:name w:val="0AAD499AF462498C958E96AF12F5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B9AC-62E0-4F05-A90E-436E0A459FE0}"/>
      </w:docPartPr>
      <w:docPartBody>
        <w:p w:rsidR="00000000" w:rsidRDefault="001754F1">
          <w:pPr>
            <w:pStyle w:val="0AAD499AF462498C958E96AF12F513C9"/>
          </w:pPr>
          <w:r>
            <w:t>Leadership</w:t>
          </w:r>
        </w:p>
      </w:docPartBody>
    </w:docPart>
    <w:docPart>
      <w:docPartPr>
        <w:name w:val="CC5DD928C0CD4B85B360EB393CFF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FFFA-60D5-49D6-80C9-AA7C77D64DEC}"/>
      </w:docPartPr>
      <w:docPartBody>
        <w:p w:rsidR="00000000" w:rsidRDefault="001754F1">
          <w:pPr>
            <w:pStyle w:val="CC5DD928C0CD4B85B360EB393CFF2C08"/>
          </w:pPr>
          <w:r>
            <w:t>Are you head of the condo board, or a team lead for your favorite charity? This is the perfect place to let everyone know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F1"/>
    <w:rsid w:val="0017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19D271DE2A4A0D9BF018338303DB87">
    <w:name w:val="B519D271DE2A4A0D9BF018338303DB87"/>
  </w:style>
  <w:style w:type="paragraph" w:customStyle="1" w:styleId="7F2651C4B9C049D997E77F980EA9867D">
    <w:name w:val="7F2651C4B9C049D997E77F980EA9867D"/>
  </w:style>
  <w:style w:type="paragraph" w:customStyle="1" w:styleId="158A3FC9C7D8419B8C28F9442CFEB72A">
    <w:name w:val="158A3FC9C7D8419B8C28F9442CFEB72A"/>
  </w:style>
  <w:style w:type="paragraph" w:customStyle="1" w:styleId="EE83A6644FE941539804ADFB4D01234C">
    <w:name w:val="EE83A6644FE941539804ADFB4D01234C"/>
  </w:style>
  <w:style w:type="paragraph" w:customStyle="1" w:styleId="66C9808A17084CB7BC692B9E9DD509D1">
    <w:name w:val="66C9808A17084CB7BC692B9E9DD509D1"/>
  </w:style>
  <w:style w:type="paragraph" w:customStyle="1" w:styleId="DD763004BC1744E6AA8DD81838D07271">
    <w:name w:val="DD763004BC1744E6AA8DD81838D07271"/>
  </w:style>
  <w:style w:type="paragraph" w:customStyle="1" w:styleId="03F95A12F9DF4E248DC5C52E388F9005">
    <w:name w:val="03F95A12F9DF4E248DC5C52E388F9005"/>
  </w:style>
  <w:style w:type="paragraph" w:customStyle="1" w:styleId="314C507E1DA94F86AC4168572D401B71">
    <w:name w:val="314C507E1DA94F86AC4168572D401B71"/>
  </w:style>
  <w:style w:type="paragraph" w:customStyle="1" w:styleId="3728F005A23F4F068129A5BBEB5FAD78">
    <w:name w:val="3728F005A23F4F068129A5BBEB5FAD78"/>
  </w:style>
  <w:style w:type="paragraph" w:customStyle="1" w:styleId="6161845CBEA84F1DB1F85F8EC329CC84">
    <w:name w:val="6161845CBEA84F1DB1F85F8EC329CC84"/>
  </w:style>
  <w:style w:type="paragraph" w:customStyle="1" w:styleId="808A3660903A455C958281B70347B545">
    <w:name w:val="808A3660903A455C958281B70347B545"/>
  </w:style>
  <w:style w:type="paragraph" w:customStyle="1" w:styleId="2CA0BA67CA2E4856B69F29A682FE9747">
    <w:name w:val="2CA0BA67CA2E4856B69F29A682FE9747"/>
  </w:style>
  <w:style w:type="paragraph" w:customStyle="1" w:styleId="84A683C0B5034067A2973D8BBA27A773">
    <w:name w:val="84A683C0B5034067A2973D8BBA27A773"/>
  </w:style>
  <w:style w:type="paragraph" w:customStyle="1" w:styleId="C281B1B4119F4C4685357C30444F91B4">
    <w:name w:val="C281B1B4119F4C4685357C30444F91B4"/>
  </w:style>
  <w:style w:type="paragraph" w:customStyle="1" w:styleId="8AF9B875A40C453C8D79A72B19545F15">
    <w:name w:val="8AF9B875A40C453C8D79A72B19545F15"/>
  </w:style>
  <w:style w:type="paragraph" w:customStyle="1" w:styleId="1ECE06233FD546D3BE4C33820C838E02">
    <w:name w:val="1ECE06233FD546D3BE4C33820C838E02"/>
  </w:style>
  <w:style w:type="paragraph" w:customStyle="1" w:styleId="26545F73EBD34FFEA0FF54D6194A1459">
    <w:name w:val="26545F73EBD34FFEA0FF54D6194A1459"/>
  </w:style>
  <w:style w:type="paragraph" w:customStyle="1" w:styleId="9B788821B5F64CCEBF06CDF3486D386D">
    <w:name w:val="9B788821B5F64CCEBF06CDF3486D386D"/>
  </w:style>
  <w:style w:type="paragraph" w:customStyle="1" w:styleId="214F026BA71845D98B6C5806A0BADA4A">
    <w:name w:val="214F026BA71845D98B6C5806A0BADA4A"/>
  </w:style>
  <w:style w:type="paragraph" w:customStyle="1" w:styleId="56A19C7BF54D4BB9BBA99CB9C93D323A">
    <w:name w:val="56A19C7BF54D4BB9BBA99CB9C93D323A"/>
  </w:style>
  <w:style w:type="paragraph" w:customStyle="1" w:styleId="DC00C7A357614DC99A6B444724B35E82">
    <w:name w:val="DC00C7A357614DC99A6B444724B35E82"/>
  </w:style>
  <w:style w:type="paragraph" w:customStyle="1" w:styleId="7A866A6A0CF54E4B82397E4D4501EBC6">
    <w:name w:val="7A866A6A0CF54E4B82397E4D4501EBC6"/>
  </w:style>
  <w:style w:type="paragraph" w:customStyle="1" w:styleId="B6119948440041E8A156862EC47CAFCC">
    <w:name w:val="B6119948440041E8A156862EC47CAFCC"/>
  </w:style>
  <w:style w:type="paragraph" w:customStyle="1" w:styleId="10728903E0B54E7C898EBBAE4F770B25">
    <w:name w:val="10728903E0B54E7C898EBBAE4F770B25"/>
  </w:style>
  <w:style w:type="paragraph" w:customStyle="1" w:styleId="0AAD499AF462498C958E96AF12F513C9">
    <w:name w:val="0AAD499AF462498C958E96AF12F513C9"/>
  </w:style>
  <w:style w:type="paragraph" w:customStyle="1" w:styleId="CC5DD928C0CD4B85B360EB393CFF2C08">
    <w:name w:val="CC5DD928C0CD4B85B360EB393CFF2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Ttech Global</dc:creator>
  <cp:keywords/>
  <dc:description/>
  <cp:lastModifiedBy>Microsoft account</cp:lastModifiedBy>
  <cp:revision>2</cp:revision>
  <dcterms:created xsi:type="dcterms:W3CDTF">2023-10-20T20:16:00Z</dcterms:created>
  <dcterms:modified xsi:type="dcterms:W3CDTF">2023-10-20T20:31:00Z</dcterms:modified>
</cp:coreProperties>
</file>